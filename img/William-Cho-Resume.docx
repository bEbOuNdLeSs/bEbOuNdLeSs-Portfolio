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AE02" w14:textId="2FCF8A01" w:rsidR="00394A6D" w:rsidRPr="001336BE" w:rsidRDefault="00806CFB">
      <w:pPr>
        <w:pStyle w:val="Title"/>
      </w:pPr>
      <w:sdt>
        <w:sdtPr>
          <w:alias w:val="Enter your name:"/>
          <w:tag w:val=""/>
          <w:id w:val="-328297061"/>
          <w:placeholder>
            <w:docPart w:val="585494095CD449DBA622249A76F5C17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E773E">
            <w:t>William Cho</w:t>
          </w:r>
        </w:sdtContent>
      </w:sdt>
    </w:p>
    <w:p w14:paraId="01678F49" w14:textId="3CDD5284" w:rsidR="00EE773E" w:rsidRDefault="00EE773E" w:rsidP="00EE773E">
      <w:pPr>
        <w:rPr>
          <w:rFonts w:asciiTheme="majorHAnsi" w:hAnsiTheme="majorHAnsi"/>
        </w:rPr>
      </w:pPr>
      <w:r>
        <w:rPr>
          <w:rFonts w:asciiTheme="majorHAnsi" w:hAnsiTheme="majorHAnsi"/>
        </w:rPr>
        <w:t>williamhcho</w:t>
      </w:r>
      <w:r w:rsidR="00DF7023" w:rsidRPr="001336BE">
        <w:rPr>
          <w:rFonts w:asciiTheme="majorHAnsi" w:hAnsiTheme="majorHAnsi"/>
        </w:rPr>
        <w:t>@outlook.com</w:t>
      </w:r>
      <w:r w:rsidR="007D00B3" w:rsidRPr="001336BE">
        <w:rPr>
          <w:rFonts w:asciiTheme="majorHAnsi" w:hAnsiTheme="majorHAnsi"/>
        </w:rPr>
        <w:t> | </w:t>
      </w:r>
      <w:r w:rsidR="00DF7023" w:rsidRPr="001336BE">
        <w:rPr>
          <w:rFonts w:asciiTheme="majorHAnsi" w:hAnsiTheme="majorHAnsi"/>
        </w:rPr>
        <w:t>(206)</w:t>
      </w:r>
      <w:r>
        <w:rPr>
          <w:rFonts w:asciiTheme="majorHAnsi" w:hAnsiTheme="majorHAnsi"/>
        </w:rPr>
        <w:t>403-5456</w:t>
      </w:r>
      <w:r w:rsidRPr="001336BE">
        <w:rPr>
          <w:rFonts w:asciiTheme="majorHAnsi" w:hAnsiTheme="majorHAnsi"/>
        </w:rPr>
        <w:t xml:space="preserve"> </w:t>
      </w:r>
      <w:r w:rsidR="007D00B3" w:rsidRPr="001336BE">
        <w:rPr>
          <w:rFonts w:asciiTheme="majorHAnsi" w:hAnsiTheme="majorHAnsi"/>
        </w:rPr>
        <w:t>| </w:t>
      </w:r>
      <w:r w:rsidR="00DF7023" w:rsidRPr="001336BE">
        <w:rPr>
          <w:rFonts w:asciiTheme="majorHAnsi" w:hAnsiTheme="majorHAnsi"/>
        </w:rPr>
        <w:t xml:space="preserve">LinkedIn: </w:t>
      </w:r>
      <w:hyperlink r:id="rId7" w:history="1">
        <w:r w:rsidRPr="00EF32BD">
          <w:rPr>
            <w:rStyle w:val="Hyperlink"/>
            <w:rFonts w:asciiTheme="majorHAnsi" w:hAnsiTheme="majorHAnsi"/>
          </w:rPr>
          <w:t>https://www.linkedin.com/in/william-h-cho/</w:t>
        </w:r>
      </w:hyperlink>
    </w:p>
    <w:p w14:paraId="1F7F6009" w14:textId="61A7E776" w:rsidR="00394A6D" w:rsidRPr="00A56D25" w:rsidRDefault="00DF7023" w:rsidP="00EE773E">
      <w:pPr>
        <w:rPr>
          <w:rFonts w:asciiTheme="majorHAnsi" w:hAnsiTheme="majorHAnsi"/>
          <w:b/>
          <w:bCs/>
          <w:sz w:val="28"/>
          <w:szCs w:val="28"/>
        </w:rPr>
      </w:pPr>
      <w:r w:rsidRPr="00A56D25">
        <w:rPr>
          <w:rFonts w:asciiTheme="majorHAnsi" w:hAnsiTheme="majorHAnsi"/>
          <w:b/>
          <w:bCs/>
          <w:color w:val="auto"/>
          <w:sz w:val="28"/>
          <w:szCs w:val="28"/>
        </w:rPr>
        <w:t>Qualifications</w:t>
      </w:r>
      <w:r w:rsidRPr="00A56D25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14:paraId="361EA431" w14:textId="3593D113" w:rsidR="00DF7023" w:rsidRPr="001336BE" w:rsidRDefault="00C30492" w:rsidP="00DF7023">
      <w:pPr>
        <w:pStyle w:val="ListBullet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DF7023" w:rsidRPr="001336BE">
        <w:rPr>
          <w:rFonts w:asciiTheme="majorHAnsi" w:hAnsiTheme="majorHAnsi"/>
        </w:rPr>
        <w:t xml:space="preserve"> years of </w:t>
      </w:r>
      <w:r>
        <w:rPr>
          <w:rFonts w:asciiTheme="majorHAnsi" w:hAnsiTheme="majorHAnsi"/>
        </w:rPr>
        <w:t>customer service</w:t>
      </w:r>
      <w:r w:rsidR="00DF7023" w:rsidRPr="001336BE">
        <w:rPr>
          <w:rFonts w:asciiTheme="majorHAnsi" w:hAnsiTheme="majorHAnsi"/>
        </w:rPr>
        <w:t xml:space="preserve"> experiences</w:t>
      </w:r>
      <w:r w:rsidR="00B33644" w:rsidRPr="001336BE">
        <w:rPr>
          <w:rFonts w:asciiTheme="majorHAnsi" w:hAnsiTheme="majorHAnsi"/>
        </w:rPr>
        <w:t xml:space="preserve"> </w:t>
      </w:r>
      <w:r w:rsidR="001E07E9" w:rsidRPr="001336BE">
        <w:rPr>
          <w:rFonts w:asciiTheme="majorHAnsi" w:hAnsiTheme="majorHAnsi"/>
        </w:rPr>
        <w:t xml:space="preserve">as </w:t>
      </w:r>
      <w:r>
        <w:rPr>
          <w:rFonts w:asciiTheme="majorHAnsi" w:hAnsiTheme="majorHAnsi"/>
        </w:rPr>
        <w:t>cook and server in a fast-paced environment</w:t>
      </w:r>
      <w:r w:rsidR="00DF7023" w:rsidRPr="001336BE">
        <w:rPr>
          <w:rFonts w:asciiTheme="majorHAnsi" w:hAnsiTheme="majorHAnsi"/>
        </w:rPr>
        <w:t xml:space="preserve">. </w:t>
      </w:r>
    </w:p>
    <w:p w14:paraId="508DB8AE" w14:textId="651D2724" w:rsidR="00DF7023" w:rsidRPr="001336BE" w:rsidRDefault="00DF7023" w:rsidP="00DF7023">
      <w:pPr>
        <w:pStyle w:val="ListBullet"/>
        <w:spacing w:after="0"/>
        <w:rPr>
          <w:rFonts w:asciiTheme="majorHAnsi" w:hAnsiTheme="majorHAnsi"/>
        </w:rPr>
      </w:pPr>
      <w:r w:rsidRPr="001336BE">
        <w:rPr>
          <w:rFonts w:asciiTheme="majorHAnsi" w:hAnsiTheme="majorHAnsi"/>
        </w:rPr>
        <w:t xml:space="preserve">3 years of </w:t>
      </w:r>
      <w:r w:rsidR="00C30492">
        <w:rPr>
          <w:rFonts w:asciiTheme="majorHAnsi" w:hAnsiTheme="majorHAnsi"/>
        </w:rPr>
        <w:t xml:space="preserve">market research </w:t>
      </w:r>
      <w:r w:rsidRPr="001336BE">
        <w:rPr>
          <w:rFonts w:asciiTheme="majorHAnsi" w:hAnsiTheme="majorHAnsi"/>
        </w:rPr>
        <w:t>experiences</w:t>
      </w:r>
      <w:r w:rsidR="001E07E9" w:rsidRPr="001336BE">
        <w:rPr>
          <w:rFonts w:asciiTheme="majorHAnsi" w:hAnsiTheme="majorHAnsi"/>
        </w:rPr>
        <w:t xml:space="preserve"> working as a</w:t>
      </w:r>
      <w:r w:rsidR="001336BE">
        <w:rPr>
          <w:rFonts w:asciiTheme="majorHAnsi" w:hAnsiTheme="majorHAnsi"/>
        </w:rPr>
        <w:t>n</w:t>
      </w:r>
      <w:r w:rsidR="001E07E9" w:rsidRPr="001336BE">
        <w:rPr>
          <w:rFonts w:asciiTheme="majorHAnsi" w:hAnsiTheme="majorHAnsi"/>
        </w:rPr>
        <w:t xml:space="preserve"> </w:t>
      </w:r>
      <w:r w:rsidR="00317C79">
        <w:rPr>
          <w:rFonts w:asciiTheme="majorHAnsi" w:hAnsiTheme="majorHAnsi"/>
        </w:rPr>
        <w:t xml:space="preserve">Assistant </w:t>
      </w:r>
      <w:r w:rsidR="00326A6B">
        <w:rPr>
          <w:rFonts w:asciiTheme="majorHAnsi" w:hAnsiTheme="majorHAnsi"/>
        </w:rPr>
        <w:t>Market Research Analyst</w:t>
      </w:r>
      <w:r w:rsidRPr="001336BE">
        <w:rPr>
          <w:rFonts w:asciiTheme="majorHAnsi" w:hAnsiTheme="majorHAnsi"/>
        </w:rPr>
        <w:t xml:space="preserve">. </w:t>
      </w:r>
    </w:p>
    <w:p w14:paraId="071D146E" w14:textId="00444F1A" w:rsidR="00D55838" w:rsidRDefault="00DF7023" w:rsidP="00D55838">
      <w:pPr>
        <w:pStyle w:val="ListBullet"/>
        <w:spacing w:after="0"/>
        <w:rPr>
          <w:rFonts w:asciiTheme="majorHAnsi" w:hAnsiTheme="majorHAnsi"/>
        </w:rPr>
      </w:pPr>
      <w:r w:rsidRPr="001336BE">
        <w:rPr>
          <w:rFonts w:asciiTheme="majorHAnsi" w:hAnsiTheme="majorHAnsi"/>
        </w:rPr>
        <w:t>4 years of experience w/ data compiling</w:t>
      </w:r>
      <w:r w:rsidR="002C356D">
        <w:rPr>
          <w:rFonts w:asciiTheme="majorHAnsi" w:hAnsiTheme="majorHAnsi"/>
        </w:rPr>
        <w:t>.</w:t>
      </w:r>
    </w:p>
    <w:p w14:paraId="62C14B6D" w14:textId="73E9C25C" w:rsidR="001336BE" w:rsidRPr="002C356D" w:rsidRDefault="00326A6B" w:rsidP="001336BE">
      <w:pPr>
        <w:pStyle w:val="ListBullet"/>
        <w:numPr>
          <w:ilvl w:val="0"/>
          <w:numId w:val="0"/>
        </w:numPr>
        <w:spacing w:after="0"/>
        <w:ind w:left="360"/>
        <w:rPr>
          <w:rFonts w:asciiTheme="majorHAnsi" w:hAnsiTheme="majorHAnsi"/>
        </w:rPr>
      </w:pPr>
      <w:r w:rsidRPr="002C356D">
        <w:rPr>
          <w:rFonts w:asciiTheme="majorHAnsi" w:hAnsiTheme="majorHAnsi"/>
        </w:rPr>
        <w:t xml:space="preserve">1 year </w:t>
      </w:r>
      <w:r w:rsidR="004D1DCE" w:rsidRPr="002C356D">
        <w:rPr>
          <w:rFonts w:asciiTheme="majorHAnsi" w:hAnsiTheme="majorHAnsi"/>
        </w:rPr>
        <w:t xml:space="preserve">of professional </w:t>
      </w:r>
      <w:r w:rsidRPr="002C356D">
        <w:rPr>
          <w:rFonts w:asciiTheme="majorHAnsi" w:hAnsiTheme="majorHAnsi"/>
        </w:rPr>
        <w:t>experience w/ business consulting</w:t>
      </w:r>
      <w:r w:rsidR="002C356D">
        <w:rPr>
          <w:rFonts w:asciiTheme="majorHAnsi" w:hAnsiTheme="majorHAnsi"/>
        </w:rPr>
        <w:t>.</w:t>
      </w:r>
    </w:p>
    <w:sdt>
      <w:sdtPr>
        <w:alias w:val="Experience:"/>
        <w:tag w:val="Experience:"/>
        <w:id w:val="1494989950"/>
        <w:placeholder>
          <w:docPart w:val="F32067C3FFC242699BC61287CCCA4B16"/>
        </w:placeholder>
        <w:temporary/>
        <w:showingPlcHdr/>
        <w15:appearance w15:val="hidden"/>
      </w:sdtPr>
      <w:sdtEndPr/>
      <w:sdtContent>
        <w:p w14:paraId="14A37A03" w14:textId="77777777" w:rsidR="00394A6D" w:rsidRPr="001336BE" w:rsidRDefault="007D00B3" w:rsidP="00D55838">
          <w:pPr>
            <w:pStyle w:val="Heading1"/>
            <w:spacing w:before="0"/>
          </w:pPr>
          <w:r w:rsidRPr="001336BE">
            <w:rPr>
              <w:color w:val="auto"/>
            </w:rPr>
            <w:t>Experience</w:t>
          </w:r>
        </w:p>
      </w:sdtContent>
    </w:sdt>
    <w:p w14:paraId="4C69927E" w14:textId="52768E4B" w:rsidR="004D1DCE" w:rsidRPr="001336BE" w:rsidRDefault="00225555" w:rsidP="004D1DCE">
      <w:pPr>
        <w:pStyle w:val="Heading2"/>
        <w:spacing w:after="0"/>
      </w:pPr>
      <w:r>
        <w:rPr>
          <w:rFonts w:eastAsia="Open Sans Light" w:cs="Open Sans SemiBold"/>
          <w:bCs/>
          <w:color w:val="auto"/>
          <w:lang w:eastAsia="en-US"/>
        </w:rPr>
        <w:t>MARKET Research</w:t>
      </w:r>
      <w:r w:rsidR="00665C0A">
        <w:rPr>
          <w:rFonts w:eastAsia="Open Sans Light" w:cs="Open Sans SemiBold"/>
          <w:bCs/>
          <w:color w:val="auto"/>
          <w:lang w:eastAsia="en-US"/>
        </w:rPr>
        <w:t xml:space="preserve"> Anaylst</w:t>
      </w:r>
      <w:r w:rsidR="004D1DCE">
        <w:rPr>
          <w:rFonts w:eastAsia="Open Sans Light" w:cs="Open Sans SemiBold"/>
          <w:bCs/>
          <w:color w:val="auto"/>
          <w:lang w:eastAsia="en-US"/>
        </w:rPr>
        <w:t xml:space="preserve"> | </w:t>
      </w:r>
      <w:r>
        <w:rPr>
          <w:rFonts w:eastAsia="Open Sans Light" w:cs="Open Sans SemiBold"/>
          <w:bCs/>
          <w:color w:val="auto"/>
          <w:lang w:eastAsia="en-US"/>
        </w:rPr>
        <w:t>UW</w:t>
      </w:r>
      <w:r w:rsidR="004D1DCE">
        <w:rPr>
          <w:rFonts w:eastAsia="Open Sans Light" w:cs="Open Sans SemiBold"/>
          <w:bCs/>
          <w:color w:val="auto"/>
          <w:lang w:eastAsia="en-US"/>
        </w:rPr>
        <w:t xml:space="preserve"> | 20</w:t>
      </w:r>
      <w:r>
        <w:rPr>
          <w:rFonts w:eastAsia="Open Sans Light" w:cs="Open Sans SemiBold"/>
          <w:bCs/>
          <w:color w:val="auto"/>
          <w:lang w:eastAsia="en-US"/>
        </w:rPr>
        <w:t>20</w:t>
      </w:r>
      <w:r w:rsidR="004D1DCE">
        <w:rPr>
          <w:rFonts w:eastAsia="Open Sans Light" w:cs="Open Sans SemiBold"/>
          <w:bCs/>
          <w:color w:val="auto"/>
          <w:lang w:eastAsia="en-US"/>
        </w:rPr>
        <w:t xml:space="preserve"> – </w:t>
      </w:r>
      <w:r>
        <w:rPr>
          <w:rFonts w:eastAsia="Open Sans Light" w:cs="Open Sans SemiBold"/>
          <w:bCs/>
          <w:color w:val="auto"/>
          <w:lang w:eastAsia="en-US"/>
        </w:rPr>
        <w:t>2021</w:t>
      </w:r>
      <w:r w:rsidR="004D1DCE">
        <w:rPr>
          <w:rFonts w:eastAsia="Open Sans Light" w:cs="Open Sans SemiBold"/>
          <w:bCs/>
          <w:color w:val="auto"/>
          <w:lang w:eastAsia="en-US"/>
        </w:rPr>
        <w:t xml:space="preserve"> </w:t>
      </w:r>
    </w:p>
    <w:p w14:paraId="0925D726" w14:textId="66F01EBC" w:rsidR="004D1DCE" w:rsidRDefault="00225555" w:rsidP="004D1DCE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UW work study </w:t>
      </w:r>
      <w:r w:rsidR="003920E5"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is a path that is offered to students to gain invaluable experience by working part-time. The work study program will help those participating acquire work skills that </w:t>
      </w:r>
      <w:r w:rsidR="00C96E83">
        <w:rPr>
          <w:rFonts w:asciiTheme="majorHAnsi" w:hAnsiTheme="majorHAnsi" w:cs="Segoe UI"/>
          <w:sz w:val="21"/>
          <w:szCs w:val="21"/>
          <w:shd w:val="clear" w:color="auto" w:fill="FFFFFF"/>
        </w:rPr>
        <w:t>are transferable to future career paths.</w:t>
      </w:r>
    </w:p>
    <w:p w14:paraId="0BBB8B73" w14:textId="77777777" w:rsidR="004D1DCE" w:rsidRPr="00A72382" w:rsidRDefault="004D1DCE" w:rsidP="004D1DCE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8"/>
          <w:szCs w:val="8"/>
          <w:shd w:val="clear" w:color="auto" w:fill="FFFFFF"/>
        </w:rPr>
      </w:pPr>
    </w:p>
    <w:p w14:paraId="46750F1D" w14:textId="4B71715F" w:rsidR="004D1DCE" w:rsidRDefault="00225555" w:rsidP="004D1DCE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Analyze </w:t>
      </w:r>
      <w:r w:rsidR="009F5E84">
        <w:rPr>
          <w:rFonts w:asciiTheme="majorHAnsi" w:hAnsiTheme="majorHAnsi" w:cs="Segoe UI"/>
          <w:sz w:val="21"/>
          <w:szCs w:val="21"/>
          <w:shd w:val="clear" w:color="auto" w:fill="FFFFFF"/>
        </w:rPr>
        <w:t>information on products and market conditions to identify potential new markets or sales opportunities.</w:t>
      </w:r>
    </w:p>
    <w:p w14:paraId="5A173170" w14:textId="2B86B969" w:rsidR="009F5E84" w:rsidRPr="001336BE" w:rsidRDefault="005F1460" w:rsidP="004D1DCE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Summarized the r</w:t>
      </w:r>
      <w:r w:rsidR="009F5E84">
        <w:rPr>
          <w:rFonts w:asciiTheme="majorHAnsi" w:hAnsiTheme="majorHAnsi" w:cs="Segoe UI"/>
          <w:sz w:val="21"/>
          <w:szCs w:val="21"/>
          <w:shd w:val="clear" w:color="auto" w:fill="FFFFFF"/>
        </w:rPr>
        <w:t>eported findings, complete with graphs illustrating data and written text explaining complex findings.</w:t>
      </w: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 Then recommend related research findings.</w:t>
      </w:r>
    </w:p>
    <w:p w14:paraId="13D1AB39" w14:textId="64DBF14C" w:rsidR="004D1DCE" w:rsidRDefault="00E34695" w:rsidP="004D1DCE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Forecasts and tracks industry marketing and sales trends based on collected data. </w:t>
      </w:r>
    </w:p>
    <w:p w14:paraId="630EB16E" w14:textId="6D15CB3F" w:rsidR="00A56D25" w:rsidRPr="001336BE" w:rsidRDefault="00A56D25" w:rsidP="00A56D25">
      <w:pPr>
        <w:pStyle w:val="Heading2"/>
        <w:spacing w:after="0"/>
      </w:pPr>
      <w:r>
        <w:rPr>
          <w:rFonts w:eastAsia="Open Sans Light" w:cs="Open Sans SemiBold"/>
          <w:bCs/>
          <w:color w:val="auto"/>
          <w:lang w:eastAsia="en-US"/>
        </w:rPr>
        <w:t xml:space="preserve">Business Consulting | UW | 2021 – 2021 </w:t>
      </w:r>
    </w:p>
    <w:p w14:paraId="45B9C544" w14:textId="1B94C095" w:rsidR="00A56D25" w:rsidRDefault="00A56D25" w:rsidP="00A56D2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UW professors offer a variety of projects for their students to partake in to acquire real world experience while receiving guidance.</w:t>
      </w:r>
    </w:p>
    <w:p w14:paraId="02D1A8A9" w14:textId="77777777" w:rsidR="00A56D25" w:rsidRPr="00A72382" w:rsidRDefault="00A56D25" w:rsidP="00A56D2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8"/>
          <w:szCs w:val="8"/>
          <w:shd w:val="clear" w:color="auto" w:fill="FFFFFF"/>
        </w:rPr>
      </w:pPr>
    </w:p>
    <w:p w14:paraId="403FFE89" w14:textId="6102F7AA" w:rsidR="00A56D25" w:rsidRDefault="00A56D25" w:rsidP="00A56D25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Successfully pitch an optimization strategy to client that led to increase efficiency and overall higher level of organization for the entire business.</w:t>
      </w:r>
    </w:p>
    <w:p w14:paraId="4B7B61F4" w14:textId="5E838177" w:rsidR="00225555" w:rsidRDefault="00354BAA" w:rsidP="00354BAA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Work closely with the company’s marketing and business analytics team to design and business plan and timeline of implementation. </w:t>
      </w:r>
    </w:p>
    <w:p w14:paraId="103BC2BA" w14:textId="77777777" w:rsidR="002C356D" w:rsidRPr="001336BE" w:rsidRDefault="002C356D" w:rsidP="002C356D">
      <w:pPr>
        <w:pStyle w:val="Heading2"/>
        <w:spacing w:after="0"/>
      </w:pPr>
      <w:r>
        <w:rPr>
          <w:rFonts w:eastAsia="Open Sans Light" w:cs="Open Sans SemiBold"/>
          <w:bCs/>
          <w:color w:val="auto"/>
          <w:lang w:eastAsia="en-US"/>
        </w:rPr>
        <w:t xml:space="preserve">Cook &amp; Server | Boiling Point | 2016 – Current </w:t>
      </w:r>
    </w:p>
    <w:p w14:paraId="5FAA203A" w14:textId="77777777" w:rsidR="002C356D" w:rsidRDefault="002C356D" w:rsidP="002C356D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 xml:space="preserve">Boiling Point is a well-known restaurant chain that specializes in serving hot soups and was the originator of serving a “Mini wok on a box”. </w:t>
      </w:r>
    </w:p>
    <w:p w14:paraId="1CA335ED" w14:textId="77777777" w:rsidR="002C356D" w:rsidRPr="00A72382" w:rsidRDefault="002C356D" w:rsidP="002C356D">
      <w:pPr>
        <w:pStyle w:val="ListBullet"/>
        <w:numPr>
          <w:ilvl w:val="0"/>
          <w:numId w:val="0"/>
        </w:numPr>
        <w:spacing w:after="0"/>
        <w:rPr>
          <w:rFonts w:asciiTheme="majorHAnsi" w:hAnsiTheme="majorHAnsi" w:cs="Segoe UI"/>
          <w:sz w:val="8"/>
          <w:szCs w:val="8"/>
          <w:shd w:val="clear" w:color="auto" w:fill="FFFFFF"/>
        </w:rPr>
      </w:pPr>
    </w:p>
    <w:p w14:paraId="3C588B4E" w14:textId="77777777" w:rsidR="002C356D" w:rsidRPr="001336BE" w:rsidRDefault="002C356D" w:rsidP="002C356D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Responsible for taking orders and communicating with kitchen and other team members. (Communicated in English and Chinese when necessary.)</w:t>
      </w:r>
    </w:p>
    <w:p w14:paraId="2BE510BF" w14:textId="77777777" w:rsidR="002C356D" w:rsidRPr="001336BE" w:rsidRDefault="002C356D" w:rsidP="002C356D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Ensuring great presentation by dressing dishes before they are served.</w:t>
      </w:r>
    </w:p>
    <w:p w14:paraId="0DC027F6" w14:textId="77777777" w:rsidR="002C356D" w:rsidRDefault="002C356D" w:rsidP="002C356D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Keep a sanitized and orderly environment in the kitchen.</w:t>
      </w:r>
    </w:p>
    <w:p w14:paraId="1FC9C12A" w14:textId="77777777" w:rsidR="002C356D" w:rsidRPr="001336BE" w:rsidRDefault="002C356D" w:rsidP="002C356D">
      <w:pPr>
        <w:pStyle w:val="ListBullet"/>
        <w:numPr>
          <w:ilvl w:val="0"/>
          <w:numId w:val="23"/>
        </w:numPr>
        <w:spacing w:after="0" w:line="276" w:lineRule="auto"/>
        <w:rPr>
          <w:rFonts w:asciiTheme="majorHAnsi" w:hAnsiTheme="majorHAnsi" w:cs="Segoe UI"/>
          <w:sz w:val="21"/>
          <w:szCs w:val="21"/>
          <w:shd w:val="clear" w:color="auto" w:fill="FFFFFF"/>
        </w:rPr>
      </w:pPr>
      <w:r>
        <w:rPr>
          <w:rFonts w:asciiTheme="majorHAnsi" w:hAnsiTheme="majorHAnsi" w:cs="Segoe UI"/>
          <w:sz w:val="21"/>
          <w:szCs w:val="21"/>
          <w:shd w:val="clear" w:color="auto" w:fill="FFFFFF"/>
        </w:rPr>
        <w:t>Monitor stock and place orders accordingly when and where there are shortages.</w:t>
      </w:r>
    </w:p>
    <w:p w14:paraId="760A9D26" w14:textId="77777777" w:rsidR="002C356D" w:rsidRPr="00354BAA" w:rsidRDefault="002C356D" w:rsidP="002C356D">
      <w:pPr>
        <w:pStyle w:val="ListBullet"/>
        <w:numPr>
          <w:ilvl w:val="0"/>
          <w:numId w:val="0"/>
        </w:numPr>
        <w:spacing w:after="0" w:line="276" w:lineRule="auto"/>
        <w:ind w:left="360"/>
        <w:rPr>
          <w:rFonts w:asciiTheme="majorHAnsi" w:hAnsiTheme="majorHAnsi" w:cs="Segoe UI"/>
          <w:sz w:val="21"/>
          <w:szCs w:val="21"/>
          <w:shd w:val="clear" w:color="auto" w:fill="FFFFFF"/>
        </w:rPr>
      </w:pPr>
    </w:p>
    <w:sdt>
      <w:sdtPr>
        <w:alias w:val="Education:"/>
        <w:tag w:val="Education:"/>
        <w:id w:val="1513793667"/>
        <w:placeholder>
          <w:docPart w:val="41C9A2EADE214EC8B653771CD49145A6"/>
        </w:placeholder>
        <w:temporary/>
        <w:showingPlcHdr/>
        <w15:appearance w15:val="hidden"/>
      </w:sdtPr>
      <w:sdtEndPr/>
      <w:sdtContent>
        <w:p w14:paraId="2505310C" w14:textId="77777777" w:rsidR="00DF7023" w:rsidRPr="001336BE" w:rsidRDefault="00DF7023" w:rsidP="00B33644">
          <w:pPr>
            <w:pStyle w:val="Heading1"/>
            <w:spacing w:before="0"/>
          </w:pPr>
          <w:r w:rsidRPr="00A72382">
            <w:rPr>
              <w:color w:val="auto"/>
            </w:rPr>
            <w:t>Education</w:t>
          </w:r>
        </w:p>
      </w:sdtContent>
    </w:sdt>
    <w:p w14:paraId="103C3FC2" w14:textId="3E4739FD" w:rsidR="00B33644" w:rsidRPr="001336BE" w:rsidRDefault="00B33644" w:rsidP="00B33644">
      <w:pPr>
        <w:pStyle w:val="Heading2"/>
        <w:spacing w:before="0"/>
      </w:pPr>
      <w:r w:rsidRPr="001336BE">
        <w:t xml:space="preserve">university of washington </w:t>
      </w:r>
      <w:r w:rsidR="00DF7023" w:rsidRPr="001336BE">
        <w:t>| </w:t>
      </w:r>
      <w:r w:rsidRPr="001336BE">
        <w:t>june 2021</w:t>
      </w:r>
      <w:r w:rsidR="00DF7023" w:rsidRPr="001336BE">
        <w:t> </w:t>
      </w:r>
    </w:p>
    <w:p w14:paraId="0F4DF77B" w14:textId="3D7D6B12" w:rsidR="001716F2" w:rsidRDefault="00D33A72" w:rsidP="00B33644">
      <w:pPr>
        <w:pStyle w:val="Heading2"/>
        <w:spacing w:before="0"/>
        <w:rPr>
          <w:b w:val="0"/>
          <w:bCs/>
        </w:rPr>
      </w:pPr>
      <w:r>
        <w:rPr>
          <w:b w:val="0"/>
          <w:bCs/>
        </w:rPr>
        <w:t xml:space="preserve">bachelor’s degree &amp; </w:t>
      </w:r>
      <w:r w:rsidR="00B33644" w:rsidRPr="001336BE">
        <w:rPr>
          <w:b w:val="0"/>
          <w:bCs/>
        </w:rPr>
        <w:t>Major: Business adminstration</w:t>
      </w:r>
      <w:r w:rsidR="00DF7023" w:rsidRPr="001336BE">
        <w:rPr>
          <w:b w:val="0"/>
          <w:bCs/>
        </w:rPr>
        <w:t>:</w:t>
      </w:r>
      <w:r w:rsidR="00B33644" w:rsidRPr="001336BE">
        <w:rPr>
          <w:b w:val="0"/>
          <w:bCs/>
        </w:rPr>
        <w:t xml:space="preserve"> </w:t>
      </w:r>
      <w:r w:rsidR="001F2B44">
        <w:rPr>
          <w:b w:val="0"/>
          <w:bCs/>
        </w:rPr>
        <w:t>Marketing</w:t>
      </w:r>
    </w:p>
    <w:p w14:paraId="4A86C574" w14:textId="0B1A17DF" w:rsidR="00354BAA" w:rsidRPr="00DE7B10" w:rsidRDefault="00354BAA" w:rsidP="00354BAA">
      <w:pPr>
        <w:pStyle w:val="Heading1"/>
        <w:spacing w:before="0"/>
        <w:rPr>
          <w:color w:val="2B2B2B" w:themeColor="accent1" w:themeTint="E6"/>
        </w:rPr>
      </w:pPr>
      <w:r w:rsidRPr="00DE7B10">
        <w:rPr>
          <w:color w:val="2B2B2B" w:themeColor="accent1" w:themeTint="E6"/>
        </w:rPr>
        <w:t>Languages</w:t>
      </w:r>
    </w:p>
    <w:p w14:paraId="1760739B" w14:textId="5A0D4E44" w:rsidR="00354BAA" w:rsidRDefault="00354BAA" w:rsidP="00B33644">
      <w:pPr>
        <w:pStyle w:val="Heading2"/>
        <w:spacing w:before="0"/>
        <w:rPr>
          <w:b w:val="0"/>
          <w:bCs/>
        </w:rPr>
      </w:pPr>
      <w:r>
        <w:rPr>
          <w:b w:val="0"/>
          <w:bCs/>
        </w:rPr>
        <w:t>Spoken: English (Fluent), Chinese(Advanced), Japanese (beginner), Russian (beginner)</w:t>
      </w:r>
    </w:p>
    <w:p w14:paraId="6B18F7CF" w14:textId="579D2527" w:rsidR="00354BAA" w:rsidRPr="005B4B40" w:rsidRDefault="00354BAA" w:rsidP="00B33644">
      <w:pPr>
        <w:pStyle w:val="Heading2"/>
        <w:spacing w:before="0"/>
        <w:rPr>
          <w:b w:val="0"/>
          <w:bCs/>
          <w:color w:val="2B2B2B" w:themeColor="accent1" w:themeTint="E6"/>
          <w:szCs w:val="22"/>
        </w:rPr>
      </w:pPr>
      <w:r w:rsidRPr="005B4B40">
        <w:rPr>
          <w:b w:val="0"/>
          <w:bCs/>
          <w:color w:val="2B2B2B" w:themeColor="accent1" w:themeTint="E6"/>
          <w:szCs w:val="22"/>
        </w:rPr>
        <w:t xml:space="preserve">Technologies: HTML, CSS, Javascript </w:t>
      </w:r>
    </w:p>
    <w:sectPr w:rsidR="00354BAA" w:rsidRPr="005B4B40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A0519" w14:textId="77777777" w:rsidR="00806CFB" w:rsidRDefault="00806CFB">
      <w:pPr>
        <w:spacing w:after="0"/>
      </w:pPr>
      <w:r>
        <w:separator/>
      </w:r>
    </w:p>
  </w:endnote>
  <w:endnote w:type="continuationSeparator" w:id="0">
    <w:p w14:paraId="436643ED" w14:textId="77777777" w:rsidR="00806CFB" w:rsidRDefault="00806C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CE2D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B6A9" w14:textId="77777777" w:rsidR="00806CFB" w:rsidRDefault="00806CFB">
      <w:pPr>
        <w:spacing w:after="0"/>
      </w:pPr>
      <w:r>
        <w:separator/>
      </w:r>
    </w:p>
  </w:footnote>
  <w:footnote w:type="continuationSeparator" w:id="0">
    <w:p w14:paraId="0991C0A7" w14:textId="77777777" w:rsidR="00806CFB" w:rsidRDefault="00806C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C696429"/>
    <w:multiLevelType w:val="hybridMultilevel"/>
    <w:tmpl w:val="E0BE9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34A2200"/>
    <w:multiLevelType w:val="hybridMultilevel"/>
    <w:tmpl w:val="C6D69532"/>
    <w:lvl w:ilvl="0" w:tplc="0540A77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DC7072"/>
    <w:multiLevelType w:val="hybridMultilevel"/>
    <w:tmpl w:val="B538A322"/>
    <w:lvl w:ilvl="0" w:tplc="0196106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D5068"/>
    <w:multiLevelType w:val="hybridMultilevel"/>
    <w:tmpl w:val="E56AA466"/>
    <w:lvl w:ilvl="0" w:tplc="0196106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2"/>
  </w:num>
  <w:num w:numId="21">
    <w:abstractNumId w:val="14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23"/>
    <w:rsid w:val="000063C5"/>
    <w:rsid w:val="000F1B7E"/>
    <w:rsid w:val="000F2889"/>
    <w:rsid w:val="00102131"/>
    <w:rsid w:val="001333C5"/>
    <w:rsid w:val="001336BE"/>
    <w:rsid w:val="001716F2"/>
    <w:rsid w:val="001832B4"/>
    <w:rsid w:val="00186854"/>
    <w:rsid w:val="001E07E9"/>
    <w:rsid w:val="001F0B15"/>
    <w:rsid w:val="001F2B44"/>
    <w:rsid w:val="001F7748"/>
    <w:rsid w:val="00207865"/>
    <w:rsid w:val="00225555"/>
    <w:rsid w:val="00240B09"/>
    <w:rsid w:val="00257E27"/>
    <w:rsid w:val="002C356D"/>
    <w:rsid w:val="00304CD4"/>
    <w:rsid w:val="00317C79"/>
    <w:rsid w:val="00326A6B"/>
    <w:rsid w:val="00354BAA"/>
    <w:rsid w:val="00374627"/>
    <w:rsid w:val="003920E5"/>
    <w:rsid w:val="00394A6D"/>
    <w:rsid w:val="003D0924"/>
    <w:rsid w:val="003D102F"/>
    <w:rsid w:val="003D55F8"/>
    <w:rsid w:val="003E41A3"/>
    <w:rsid w:val="003F19B9"/>
    <w:rsid w:val="004050EE"/>
    <w:rsid w:val="004476A1"/>
    <w:rsid w:val="004D1DCE"/>
    <w:rsid w:val="004F0B37"/>
    <w:rsid w:val="005114E7"/>
    <w:rsid w:val="0051775F"/>
    <w:rsid w:val="005432D1"/>
    <w:rsid w:val="00545374"/>
    <w:rsid w:val="005B4B40"/>
    <w:rsid w:val="005C14BC"/>
    <w:rsid w:val="005D63BD"/>
    <w:rsid w:val="005E5E55"/>
    <w:rsid w:val="005F1460"/>
    <w:rsid w:val="00616068"/>
    <w:rsid w:val="00665C0A"/>
    <w:rsid w:val="00696CED"/>
    <w:rsid w:val="006E401C"/>
    <w:rsid w:val="006E4BB6"/>
    <w:rsid w:val="00702FBF"/>
    <w:rsid w:val="0074210A"/>
    <w:rsid w:val="00757252"/>
    <w:rsid w:val="0077621B"/>
    <w:rsid w:val="007963CE"/>
    <w:rsid w:val="007D00B3"/>
    <w:rsid w:val="00806CFB"/>
    <w:rsid w:val="00812FDA"/>
    <w:rsid w:val="008916B6"/>
    <w:rsid w:val="008C4BC5"/>
    <w:rsid w:val="008E10EB"/>
    <w:rsid w:val="00905051"/>
    <w:rsid w:val="00946EF7"/>
    <w:rsid w:val="009763C8"/>
    <w:rsid w:val="00977148"/>
    <w:rsid w:val="009F5E84"/>
    <w:rsid w:val="00A5168B"/>
    <w:rsid w:val="00A56D25"/>
    <w:rsid w:val="00A62F22"/>
    <w:rsid w:val="00A72382"/>
    <w:rsid w:val="00A8131A"/>
    <w:rsid w:val="00AD241B"/>
    <w:rsid w:val="00AD69D5"/>
    <w:rsid w:val="00B12B15"/>
    <w:rsid w:val="00B31769"/>
    <w:rsid w:val="00B33644"/>
    <w:rsid w:val="00B769EE"/>
    <w:rsid w:val="00C22946"/>
    <w:rsid w:val="00C26721"/>
    <w:rsid w:val="00C30492"/>
    <w:rsid w:val="00C57E43"/>
    <w:rsid w:val="00C72B59"/>
    <w:rsid w:val="00C94ED6"/>
    <w:rsid w:val="00C96E83"/>
    <w:rsid w:val="00CA073F"/>
    <w:rsid w:val="00CC75DB"/>
    <w:rsid w:val="00D01ED2"/>
    <w:rsid w:val="00D33143"/>
    <w:rsid w:val="00D33A72"/>
    <w:rsid w:val="00D55838"/>
    <w:rsid w:val="00D56207"/>
    <w:rsid w:val="00D60485"/>
    <w:rsid w:val="00D765AF"/>
    <w:rsid w:val="00D869F3"/>
    <w:rsid w:val="00DA6D4E"/>
    <w:rsid w:val="00DD4208"/>
    <w:rsid w:val="00DE7B10"/>
    <w:rsid w:val="00DF0B9D"/>
    <w:rsid w:val="00DF5445"/>
    <w:rsid w:val="00DF7023"/>
    <w:rsid w:val="00E34695"/>
    <w:rsid w:val="00E8547D"/>
    <w:rsid w:val="00E86E13"/>
    <w:rsid w:val="00EA2B92"/>
    <w:rsid w:val="00EB33F2"/>
    <w:rsid w:val="00ED16DE"/>
    <w:rsid w:val="00EE773E"/>
    <w:rsid w:val="00F7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31B0D"/>
  <w15:chartTrackingRefBased/>
  <w15:docId w15:val="{D80981E5-C835-459F-B858-17D21CAB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illiam-h-c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u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5494095CD449DBA622249A76F5C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F8271-F3BB-4D7A-B832-CC3C34355603}"/>
      </w:docPartPr>
      <w:docPartBody>
        <w:p w:rsidR="002C3991" w:rsidRDefault="008F5F9C">
          <w:pPr>
            <w:pStyle w:val="585494095CD449DBA622249A76F5C17A"/>
          </w:pPr>
          <w:r>
            <w:t>Your Name</w:t>
          </w:r>
        </w:p>
      </w:docPartBody>
    </w:docPart>
    <w:docPart>
      <w:docPartPr>
        <w:name w:val="F32067C3FFC242699BC61287CCCA4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B1CAA-27E4-4353-9FB7-0CF19F026715}"/>
      </w:docPartPr>
      <w:docPartBody>
        <w:p w:rsidR="002C3991" w:rsidRDefault="008F5F9C">
          <w:pPr>
            <w:pStyle w:val="F32067C3FFC242699BC61287CCCA4B16"/>
          </w:pPr>
          <w:r>
            <w:t>Experience</w:t>
          </w:r>
        </w:p>
      </w:docPartBody>
    </w:docPart>
    <w:docPart>
      <w:docPartPr>
        <w:name w:val="41C9A2EADE214EC8B653771CD4914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33CF-AE23-4A08-9911-9A3837374B52}"/>
      </w:docPartPr>
      <w:docPartBody>
        <w:p w:rsidR="002C3991" w:rsidRDefault="00B05BFC" w:rsidP="00B05BFC">
          <w:pPr>
            <w:pStyle w:val="41C9A2EADE214EC8B653771CD49145A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FC"/>
    <w:rsid w:val="002C3991"/>
    <w:rsid w:val="004359A8"/>
    <w:rsid w:val="004813BC"/>
    <w:rsid w:val="0054641B"/>
    <w:rsid w:val="006B153D"/>
    <w:rsid w:val="008F5F9C"/>
    <w:rsid w:val="00B05BFC"/>
    <w:rsid w:val="00C73EB9"/>
    <w:rsid w:val="00E448A4"/>
    <w:rsid w:val="00E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5494095CD449DBA622249A76F5C17A">
    <w:name w:val="585494095CD449DBA622249A76F5C17A"/>
  </w:style>
  <w:style w:type="paragraph" w:customStyle="1" w:styleId="F32067C3FFC242699BC61287CCCA4B16">
    <w:name w:val="F32067C3FFC242699BC61287CCCA4B16"/>
  </w:style>
  <w:style w:type="paragraph" w:customStyle="1" w:styleId="41C9A2EADE214EC8B653771CD49145A6">
    <w:name w:val="41C9A2EADE214EC8B653771CD49145A6"/>
    <w:rsid w:val="00B05B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Xiu</dc:creator>
  <cp:keywords/>
  <dc:description>William Cho</dc:description>
  <cp:lastModifiedBy>jueviole</cp:lastModifiedBy>
  <cp:revision>6</cp:revision>
  <cp:lastPrinted>2022-01-15T05:40:00Z</cp:lastPrinted>
  <dcterms:created xsi:type="dcterms:W3CDTF">2022-01-15T05:40:00Z</dcterms:created>
  <dcterms:modified xsi:type="dcterms:W3CDTF">2022-02-08T22:45:00Z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
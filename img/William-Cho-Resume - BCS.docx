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AE02" w14:textId="2FCF8A01" w:rsidR="00394A6D" w:rsidRPr="001336BE" w:rsidRDefault="00CE3BB6">
      <w:pPr>
        <w:pStyle w:val="Title"/>
      </w:pPr>
      <w:sdt>
        <w:sdtPr>
          <w:alias w:val="Enter your name:"/>
          <w:tag w:val=""/>
          <w:id w:val="-328297061"/>
          <w:placeholder>
            <w:docPart w:val="585494095CD449DBA622249A76F5C17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E773E">
            <w:t>William Cho</w:t>
          </w:r>
        </w:sdtContent>
      </w:sdt>
    </w:p>
    <w:p w14:paraId="01678F49" w14:textId="66C91117" w:rsidR="00EE773E" w:rsidRPr="00341AD6" w:rsidRDefault="00EE773E" w:rsidP="00EE773E">
      <w:pPr>
        <w:rPr>
          <w:rFonts w:asciiTheme="majorHAnsi" w:hAnsiTheme="majorHAnsi"/>
        </w:rPr>
      </w:pPr>
      <w:r>
        <w:rPr>
          <w:rFonts w:asciiTheme="majorHAnsi" w:hAnsiTheme="majorHAnsi"/>
        </w:rPr>
        <w:t>williamhcho</w:t>
      </w:r>
      <w:r w:rsidR="00DF7023" w:rsidRPr="001336BE">
        <w:rPr>
          <w:rFonts w:asciiTheme="majorHAnsi" w:hAnsiTheme="majorHAnsi"/>
        </w:rPr>
        <w:t>@outlook.com</w:t>
      </w:r>
      <w:r w:rsidR="007D00B3" w:rsidRPr="001336BE">
        <w:rPr>
          <w:rFonts w:asciiTheme="majorHAnsi" w:hAnsiTheme="majorHAnsi"/>
        </w:rPr>
        <w:t> | </w:t>
      </w:r>
      <w:r w:rsidR="00DF7023" w:rsidRPr="001336BE">
        <w:rPr>
          <w:rFonts w:asciiTheme="majorHAnsi" w:hAnsiTheme="majorHAnsi"/>
        </w:rPr>
        <w:t>(206)</w:t>
      </w:r>
      <w:r>
        <w:rPr>
          <w:rFonts w:asciiTheme="majorHAnsi" w:hAnsiTheme="majorHAnsi"/>
        </w:rPr>
        <w:t>403-5456</w:t>
      </w:r>
      <w:r w:rsidRPr="001336BE">
        <w:rPr>
          <w:rFonts w:asciiTheme="majorHAnsi" w:hAnsiTheme="majorHAnsi"/>
        </w:rPr>
        <w:t xml:space="preserve"> </w:t>
      </w:r>
      <w:r w:rsidR="007D00B3" w:rsidRPr="001336BE">
        <w:rPr>
          <w:rFonts w:asciiTheme="majorHAnsi" w:hAnsiTheme="majorHAnsi"/>
        </w:rPr>
        <w:t>| </w:t>
      </w:r>
      <w:r w:rsidR="00DF7023" w:rsidRPr="001336BE">
        <w:rPr>
          <w:rFonts w:asciiTheme="majorHAnsi" w:hAnsiTheme="majorHAnsi"/>
        </w:rPr>
        <w:t xml:space="preserve">LinkedIn: </w:t>
      </w:r>
      <w:hyperlink r:id="rId7" w:history="1">
        <w:r w:rsidRPr="00EF32BD">
          <w:rPr>
            <w:rStyle w:val="Hyperlink"/>
            <w:rFonts w:asciiTheme="majorHAnsi" w:hAnsiTheme="majorHAnsi"/>
          </w:rPr>
          <w:t>https://www.linkedin.com/in/william-h-cho/</w:t>
        </w:r>
      </w:hyperlink>
      <w:r w:rsidR="002F22C3" w:rsidRPr="002F22C3">
        <w:rPr>
          <w:rStyle w:val="Hyperlink"/>
          <w:rFonts w:asciiTheme="majorHAnsi" w:hAnsiTheme="majorHAnsi"/>
          <w:u w:val="none"/>
        </w:rPr>
        <w:t xml:space="preserve"> |</w:t>
      </w:r>
      <w:r w:rsidR="002F22C3">
        <w:rPr>
          <w:rStyle w:val="Hyperlink"/>
          <w:rFonts w:asciiTheme="majorHAnsi" w:hAnsiTheme="majorHAnsi"/>
        </w:rPr>
        <w:t xml:space="preserve"> </w:t>
      </w:r>
      <w:r w:rsidR="006B14FD" w:rsidRPr="002F22C3">
        <w:rPr>
          <w:rStyle w:val="Hyperlink"/>
          <w:rFonts w:asciiTheme="majorHAnsi" w:hAnsiTheme="majorHAnsi"/>
          <w:u w:val="none"/>
        </w:rPr>
        <w:t>GitHub</w:t>
      </w:r>
      <w:r w:rsidR="002F22C3" w:rsidRPr="002F22C3">
        <w:rPr>
          <w:rStyle w:val="Hyperlink"/>
          <w:rFonts w:asciiTheme="majorHAnsi" w:hAnsiTheme="majorHAnsi"/>
          <w:u w:val="none"/>
        </w:rPr>
        <w:t xml:space="preserve">: </w:t>
      </w:r>
      <w:hyperlink r:id="rId8" w:history="1">
        <w:r w:rsidR="002F22C3" w:rsidRPr="003B661E">
          <w:rPr>
            <w:rStyle w:val="Hyperlink"/>
            <w:rFonts w:asciiTheme="majorHAnsi" w:hAnsiTheme="majorHAnsi"/>
          </w:rPr>
          <w:t>https://github.com/bEbOuNdLeSs</w:t>
        </w:r>
      </w:hyperlink>
      <w:r w:rsidR="002F22C3" w:rsidRPr="002F22C3">
        <w:rPr>
          <w:rStyle w:val="Hyperlink"/>
          <w:rFonts w:asciiTheme="majorHAnsi" w:hAnsiTheme="majorHAnsi"/>
          <w:u w:val="none"/>
        </w:rPr>
        <w:t xml:space="preserve"> | </w:t>
      </w:r>
      <w:r w:rsidR="002F22C3">
        <w:rPr>
          <w:rStyle w:val="Hyperlink"/>
          <w:rFonts w:asciiTheme="majorHAnsi" w:hAnsiTheme="majorHAnsi"/>
        </w:rPr>
        <w:t xml:space="preserve">Portfolio: </w:t>
      </w:r>
      <w:r w:rsidR="00341AD6" w:rsidRPr="00341AD6">
        <w:rPr>
          <w:rStyle w:val="Hyperlink"/>
          <w:rFonts w:asciiTheme="majorHAnsi" w:hAnsiTheme="majorHAnsi"/>
        </w:rPr>
        <w:t>https://beboundless.github.io/bEbOuNdLeSs-Portfolio/</w:t>
      </w:r>
    </w:p>
    <w:p w14:paraId="29285B0F" w14:textId="77777777" w:rsidR="00DD3B68" w:rsidRPr="00DD3B68" w:rsidRDefault="00DD3B68" w:rsidP="00723C0C">
      <w:pPr>
        <w:pStyle w:val="ListBullet"/>
        <w:numPr>
          <w:ilvl w:val="0"/>
          <w:numId w:val="0"/>
        </w:numPr>
        <w:spacing w:after="0"/>
        <w:rPr>
          <w:rFonts w:asciiTheme="majorHAnsi" w:hAnsiTheme="majorHAnsi"/>
        </w:rPr>
      </w:pPr>
    </w:p>
    <w:p w14:paraId="14A37A03" w14:textId="38747083" w:rsidR="00394A6D" w:rsidRPr="001336BE" w:rsidRDefault="006B14FD" w:rsidP="00D55838">
      <w:pPr>
        <w:pStyle w:val="Heading1"/>
        <w:spacing w:before="0"/>
      </w:pPr>
      <w:r>
        <w:t>Projects</w:t>
      </w:r>
    </w:p>
    <w:p w14:paraId="4C69927E" w14:textId="1AD5FECB" w:rsidR="004D1DCE" w:rsidRPr="001336BE" w:rsidRDefault="00723C0C" w:rsidP="004D1DCE">
      <w:pPr>
        <w:pStyle w:val="Heading2"/>
        <w:spacing w:after="0"/>
      </w:pPr>
      <w:r>
        <w:rPr>
          <w:rFonts w:eastAsia="Open Sans Light" w:cs="Open Sans SemiBold"/>
          <w:bCs/>
          <w:color w:val="auto"/>
          <w:lang w:eastAsia="en-US"/>
        </w:rPr>
        <w:t xml:space="preserve">Cookify </w:t>
      </w:r>
      <w:r w:rsidR="004D1DCE">
        <w:rPr>
          <w:rFonts w:eastAsia="Open Sans Light" w:cs="Open Sans SemiBold"/>
          <w:bCs/>
          <w:color w:val="auto"/>
          <w:lang w:eastAsia="en-US"/>
        </w:rPr>
        <w:t>| 20</w:t>
      </w:r>
      <w:r w:rsidR="00225555">
        <w:rPr>
          <w:rFonts w:eastAsia="Open Sans Light" w:cs="Open Sans SemiBold"/>
          <w:bCs/>
          <w:color w:val="auto"/>
          <w:lang w:eastAsia="en-US"/>
        </w:rPr>
        <w:t>2</w:t>
      </w:r>
      <w:r>
        <w:rPr>
          <w:rFonts w:eastAsia="Open Sans Light" w:cs="Open Sans SemiBold"/>
          <w:bCs/>
          <w:color w:val="auto"/>
          <w:lang w:eastAsia="en-US"/>
        </w:rPr>
        <w:t>1</w:t>
      </w:r>
      <w:r w:rsidR="004D1DCE">
        <w:rPr>
          <w:rFonts w:eastAsia="Open Sans Light" w:cs="Open Sans SemiBold"/>
          <w:bCs/>
          <w:color w:val="auto"/>
          <w:lang w:eastAsia="en-US"/>
        </w:rPr>
        <w:t xml:space="preserve"> – </w:t>
      </w:r>
      <w:r w:rsidR="00225555">
        <w:rPr>
          <w:rFonts w:eastAsia="Open Sans Light" w:cs="Open Sans SemiBold"/>
          <w:bCs/>
          <w:color w:val="auto"/>
          <w:lang w:eastAsia="en-US"/>
        </w:rPr>
        <w:t>202</w:t>
      </w:r>
      <w:r>
        <w:rPr>
          <w:rFonts w:eastAsia="Open Sans Light" w:cs="Open Sans SemiBold"/>
          <w:bCs/>
          <w:color w:val="auto"/>
          <w:lang w:eastAsia="en-US"/>
        </w:rPr>
        <w:t>2</w:t>
      </w:r>
    </w:p>
    <w:p w14:paraId="0925D726" w14:textId="5305C439" w:rsidR="004D1DCE" w:rsidRDefault="00723C0C" w:rsidP="004D1DCE">
      <w:pPr>
        <w:pStyle w:val="ListBullet"/>
        <w:numPr>
          <w:ilvl w:val="0"/>
          <w:numId w:val="0"/>
        </w:numPr>
        <w:spacing w:after="0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>A website designed with two API’s incorporated to fill the fundamental usage that if a user desires to use a specific recipe, they can use the site to find the ingredients in their local store under the Kroger umbrella.</w:t>
      </w:r>
    </w:p>
    <w:p w14:paraId="0BBB8B73" w14:textId="77777777" w:rsidR="004D1DCE" w:rsidRPr="00A72382" w:rsidRDefault="004D1DCE" w:rsidP="004D1DCE">
      <w:pPr>
        <w:pStyle w:val="ListBullet"/>
        <w:numPr>
          <w:ilvl w:val="0"/>
          <w:numId w:val="0"/>
        </w:numPr>
        <w:spacing w:after="0"/>
        <w:rPr>
          <w:rFonts w:asciiTheme="majorHAnsi" w:hAnsiTheme="majorHAnsi" w:cs="Segoe UI"/>
          <w:sz w:val="8"/>
          <w:szCs w:val="8"/>
          <w:shd w:val="clear" w:color="auto" w:fill="FFFFFF"/>
        </w:rPr>
      </w:pPr>
    </w:p>
    <w:p w14:paraId="5A173170" w14:textId="665499E2" w:rsidR="009F5E84" w:rsidRPr="001336BE" w:rsidRDefault="00723C0C" w:rsidP="004D1DCE">
      <w:pPr>
        <w:pStyle w:val="ListBullet"/>
        <w:numPr>
          <w:ilvl w:val="0"/>
          <w:numId w:val="23"/>
        </w:numPr>
        <w:spacing w:after="0" w:line="276" w:lineRule="auto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>Developed interactive website that uses Bootstrap to stylize the site alongside CSS file that overrides bootstrap defaults to create a more inviting webpage.</w:t>
      </w:r>
    </w:p>
    <w:p w14:paraId="13D1AB39" w14:textId="72D9BC0D" w:rsidR="004D1DCE" w:rsidRDefault="00723C0C" w:rsidP="004D1DCE">
      <w:pPr>
        <w:pStyle w:val="ListBullet"/>
        <w:numPr>
          <w:ilvl w:val="0"/>
          <w:numId w:val="23"/>
        </w:numPr>
        <w:spacing w:after="0" w:line="276" w:lineRule="auto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 xml:space="preserve">The site uses the Kroger API to locate the ingredients in a Kroger store for the desired recipe that the user wishes to use. </w:t>
      </w:r>
    </w:p>
    <w:p w14:paraId="0A5BCB3C" w14:textId="7E2A770A" w:rsidR="00723C0C" w:rsidRDefault="00723C0C" w:rsidP="004D1DCE">
      <w:pPr>
        <w:pStyle w:val="ListBullet"/>
        <w:numPr>
          <w:ilvl w:val="0"/>
          <w:numId w:val="23"/>
        </w:numPr>
        <w:spacing w:after="0" w:line="276" w:lineRule="auto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>The Google API locates all stores that are listed under the Kroger umbrella and gives and estimated travel distance.</w:t>
      </w:r>
    </w:p>
    <w:p w14:paraId="3E25AB7A" w14:textId="77777777" w:rsidR="00723C0C" w:rsidRDefault="00723C0C" w:rsidP="00723C0C">
      <w:pPr>
        <w:pStyle w:val="ListBullet"/>
        <w:numPr>
          <w:ilvl w:val="0"/>
          <w:numId w:val="0"/>
        </w:numPr>
        <w:spacing w:after="0" w:line="276" w:lineRule="auto"/>
        <w:ind w:left="360" w:hanging="360"/>
        <w:rPr>
          <w:rFonts w:asciiTheme="majorHAnsi" w:hAnsiTheme="majorHAnsi" w:cs="Segoe UI"/>
          <w:sz w:val="21"/>
          <w:szCs w:val="21"/>
          <w:shd w:val="clear" w:color="auto" w:fill="FFFFFF"/>
        </w:rPr>
      </w:pPr>
    </w:p>
    <w:p w14:paraId="7D568651" w14:textId="7DD14DC0" w:rsidR="00723C0C" w:rsidRPr="001336BE" w:rsidRDefault="00723C0C" w:rsidP="00723C0C">
      <w:pPr>
        <w:pStyle w:val="Heading2"/>
        <w:spacing w:after="0"/>
      </w:pPr>
      <w:r>
        <w:rPr>
          <w:rFonts w:eastAsia="Open Sans Light" w:cs="Open Sans SemiBold"/>
          <w:bCs/>
          <w:color w:val="auto"/>
          <w:lang w:eastAsia="en-US"/>
        </w:rPr>
        <w:t>Weather Dashboard</w:t>
      </w:r>
      <w:r>
        <w:rPr>
          <w:rFonts w:eastAsia="Open Sans Light" w:cs="Open Sans SemiBold"/>
          <w:bCs/>
          <w:color w:val="auto"/>
          <w:lang w:eastAsia="en-US"/>
        </w:rPr>
        <w:t xml:space="preserve"> | 2021 – 2022</w:t>
      </w:r>
    </w:p>
    <w:p w14:paraId="7B6BC51D" w14:textId="19AA020D" w:rsidR="00723C0C" w:rsidRDefault="00723C0C" w:rsidP="00723C0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 xml:space="preserve">A simple website designed to return the weather forecast of the day and for the next 5 days, the website </w:t>
      </w:r>
      <w:r w:rsidR="002B003F">
        <w:rPr>
          <w:rFonts w:asciiTheme="majorHAnsi" w:hAnsiTheme="majorHAnsi" w:cs="Segoe UI"/>
          <w:sz w:val="21"/>
          <w:szCs w:val="21"/>
          <w:shd w:val="clear" w:color="auto" w:fill="FFFFFF"/>
        </w:rPr>
        <w:t>saves</w:t>
      </w:r>
      <w:r>
        <w:rPr>
          <w:rFonts w:asciiTheme="majorHAnsi" w:hAnsiTheme="majorHAnsi" w:cs="Segoe UI"/>
          <w:sz w:val="21"/>
          <w:szCs w:val="21"/>
          <w:shd w:val="clear" w:color="auto" w:fill="FFFFFF"/>
        </w:rPr>
        <w:t xml:space="preserve"> the user previous search </w:t>
      </w:r>
      <w:r w:rsidR="002B003F">
        <w:rPr>
          <w:rFonts w:asciiTheme="majorHAnsi" w:hAnsiTheme="majorHAnsi" w:cs="Segoe UI"/>
          <w:sz w:val="21"/>
          <w:szCs w:val="21"/>
          <w:shd w:val="clear" w:color="auto" w:fill="FFFFFF"/>
        </w:rPr>
        <w:t>for convenience.</w:t>
      </w:r>
    </w:p>
    <w:p w14:paraId="7075D4C1" w14:textId="77777777" w:rsidR="00723C0C" w:rsidRPr="00A72382" w:rsidRDefault="00723C0C" w:rsidP="00723C0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="Segoe UI"/>
          <w:sz w:val="8"/>
          <w:szCs w:val="8"/>
          <w:shd w:val="clear" w:color="auto" w:fill="FFFFFF"/>
        </w:rPr>
      </w:pPr>
    </w:p>
    <w:p w14:paraId="736FED9E" w14:textId="77064BB8" w:rsidR="00723C0C" w:rsidRPr="001336BE" w:rsidRDefault="002B003F" w:rsidP="00723C0C">
      <w:pPr>
        <w:pStyle w:val="ListBullet"/>
        <w:numPr>
          <w:ilvl w:val="0"/>
          <w:numId w:val="23"/>
        </w:numPr>
        <w:spacing w:after="0" w:line="276" w:lineRule="auto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>Developed with the usage of the Open Weather Map API to pull information.</w:t>
      </w:r>
    </w:p>
    <w:p w14:paraId="27FBA9D5" w14:textId="41ABE940" w:rsidR="00723C0C" w:rsidRDefault="002B003F" w:rsidP="00723C0C">
      <w:pPr>
        <w:pStyle w:val="ListBullet"/>
        <w:numPr>
          <w:ilvl w:val="0"/>
          <w:numId w:val="23"/>
        </w:numPr>
        <w:spacing w:after="0" w:line="276" w:lineRule="auto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 xml:space="preserve">The site takes the user input of a city and returns the full day forecast including UV levels, Wind speeds, along with humidity. Along with a 5-day forecast in the city. </w:t>
      </w:r>
    </w:p>
    <w:p w14:paraId="35FC88C9" w14:textId="77777777" w:rsidR="00723C0C" w:rsidRDefault="00723C0C" w:rsidP="002B003F">
      <w:pPr>
        <w:pStyle w:val="ListBullet"/>
        <w:numPr>
          <w:ilvl w:val="0"/>
          <w:numId w:val="0"/>
        </w:numPr>
        <w:spacing w:after="0" w:line="276" w:lineRule="auto"/>
        <w:ind w:left="360"/>
        <w:rPr>
          <w:rFonts w:asciiTheme="majorHAnsi" w:hAnsiTheme="majorHAnsi" w:cs="Segoe UI"/>
          <w:sz w:val="21"/>
          <w:szCs w:val="21"/>
          <w:shd w:val="clear" w:color="auto" w:fill="FFFFFF"/>
        </w:rPr>
      </w:pPr>
    </w:p>
    <w:sdt>
      <w:sdtPr>
        <w:alias w:val="Education:"/>
        <w:tag w:val="Education:"/>
        <w:id w:val="1513793667"/>
        <w:placeholder>
          <w:docPart w:val="41C9A2EADE214EC8B653771CD49145A6"/>
        </w:placeholder>
        <w:temporary/>
        <w:showingPlcHdr/>
        <w15:appearance w15:val="hidden"/>
      </w:sdtPr>
      <w:sdtEndPr/>
      <w:sdtContent>
        <w:p w14:paraId="2505310C" w14:textId="77777777" w:rsidR="00DF7023" w:rsidRPr="001336BE" w:rsidRDefault="00DF7023" w:rsidP="00B33644">
          <w:pPr>
            <w:pStyle w:val="Heading1"/>
            <w:spacing w:before="0"/>
          </w:pPr>
          <w:r w:rsidRPr="00A72382">
            <w:rPr>
              <w:color w:val="auto"/>
            </w:rPr>
            <w:t>Education</w:t>
          </w:r>
        </w:p>
      </w:sdtContent>
    </w:sdt>
    <w:p w14:paraId="103C3FC2" w14:textId="3E4739FD" w:rsidR="00B33644" w:rsidRPr="001336BE" w:rsidRDefault="00B33644" w:rsidP="00B33644">
      <w:pPr>
        <w:pStyle w:val="Heading2"/>
        <w:spacing w:before="0"/>
      </w:pPr>
      <w:r w:rsidRPr="001336BE">
        <w:t xml:space="preserve">university of washington </w:t>
      </w:r>
      <w:r w:rsidR="00DF7023" w:rsidRPr="001336BE">
        <w:t>| </w:t>
      </w:r>
      <w:r w:rsidRPr="001336BE">
        <w:t>june 2021</w:t>
      </w:r>
      <w:r w:rsidR="00DF7023" w:rsidRPr="001336BE">
        <w:t> </w:t>
      </w:r>
    </w:p>
    <w:p w14:paraId="0F4DF77B" w14:textId="698D61B5" w:rsidR="001716F2" w:rsidRDefault="00D33A72" w:rsidP="00B33644">
      <w:pPr>
        <w:pStyle w:val="Heading2"/>
        <w:spacing w:before="0"/>
        <w:rPr>
          <w:b w:val="0"/>
          <w:bCs/>
        </w:rPr>
      </w:pPr>
      <w:r>
        <w:rPr>
          <w:b w:val="0"/>
          <w:bCs/>
        </w:rPr>
        <w:t xml:space="preserve">bachelor’s degree &amp; </w:t>
      </w:r>
      <w:r w:rsidR="00B33644" w:rsidRPr="001336BE">
        <w:rPr>
          <w:b w:val="0"/>
          <w:bCs/>
        </w:rPr>
        <w:t>Major: Business adminstration</w:t>
      </w:r>
      <w:r w:rsidR="00DF7023" w:rsidRPr="001336BE">
        <w:rPr>
          <w:b w:val="0"/>
          <w:bCs/>
        </w:rPr>
        <w:t>:</w:t>
      </w:r>
      <w:r w:rsidR="00B33644" w:rsidRPr="001336BE">
        <w:rPr>
          <w:b w:val="0"/>
          <w:bCs/>
        </w:rPr>
        <w:t xml:space="preserve"> </w:t>
      </w:r>
      <w:r w:rsidR="001F2B44">
        <w:rPr>
          <w:b w:val="0"/>
          <w:bCs/>
        </w:rPr>
        <w:t>Marketing</w:t>
      </w:r>
    </w:p>
    <w:p w14:paraId="1BA80BC1" w14:textId="74021C2D" w:rsidR="006B14FD" w:rsidRDefault="006B14FD" w:rsidP="006B14FD">
      <w:pPr>
        <w:pStyle w:val="Heading1"/>
        <w:spacing w:before="0"/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</w:rPr>
      </w:pPr>
    </w:p>
    <w:p w14:paraId="7C864E92" w14:textId="28E9B52A" w:rsidR="006B14FD" w:rsidRDefault="006B14FD" w:rsidP="00B33644">
      <w:pPr>
        <w:pStyle w:val="Heading2"/>
        <w:spacing w:before="0"/>
        <w:rPr>
          <w:sz w:val="28"/>
          <w:szCs w:val="28"/>
        </w:rPr>
      </w:pPr>
      <w:r w:rsidRPr="006B14FD">
        <w:rPr>
          <w:sz w:val="28"/>
          <w:szCs w:val="28"/>
        </w:rPr>
        <w:t>Experience</w:t>
      </w:r>
    </w:p>
    <w:p w14:paraId="3982D050" w14:textId="591219E7" w:rsidR="0068777A" w:rsidRDefault="006B14FD" w:rsidP="00B33644">
      <w:pPr>
        <w:pStyle w:val="Heading2"/>
        <w:spacing w:before="0"/>
        <w:rPr>
          <w:rFonts w:asciiTheme="minorHAnsi" w:hAnsiTheme="minorHAnsi"/>
          <w:b w:val="0"/>
          <w:bCs/>
          <w:szCs w:val="22"/>
        </w:rPr>
      </w:pPr>
      <w:r>
        <w:rPr>
          <w:rFonts w:asciiTheme="minorHAnsi" w:hAnsiTheme="minorHAnsi"/>
          <w:szCs w:val="22"/>
        </w:rPr>
        <w:t>Front</w:t>
      </w:r>
      <w:r w:rsidR="00723C0C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 xml:space="preserve">End </w:t>
      </w:r>
      <w:r w:rsidR="0068777A">
        <w:rPr>
          <w:rFonts w:asciiTheme="minorHAnsi" w:hAnsiTheme="minorHAnsi"/>
          <w:szCs w:val="22"/>
        </w:rPr>
        <w:t>EXPERIENCE:</w:t>
      </w:r>
      <w:r>
        <w:rPr>
          <w:rFonts w:asciiTheme="minorHAnsi" w:hAnsiTheme="minorHAnsi"/>
          <w:szCs w:val="22"/>
        </w:rPr>
        <w:t xml:space="preserve"> </w:t>
      </w:r>
      <w:r w:rsidR="0068777A">
        <w:rPr>
          <w:rFonts w:asciiTheme="minorHAnsi" w:hAnsiTheme="minorHAnsi"/>
          <w:b w:val="0"/>
          <w:bCs/>
          <w:szCs w:val="22"/>
        </w:rPr>
        <w:t>HTML, CSS (Bootstrap), JavaSCRIpt, jQuery</w:t>
      </w:r>
    </w:p>
    <w:p w14:paraId="0F5023A9" w14:textId="7AC5343F" w:rsidR="0068777A" w:rsidRPr="0068777A" w:rsidRDefault="00723C0C" w:rsidP="00B33644">
      <w:pPr>
        <w:pStyle w:val="Heading2"/>
        <w:spacing w:before="0"/>
        <w:rPr>
          <w:rFonts w:asciiTheme="minorHAnsi" w:hAnsiTheme="minorHAnsi"/>
          <w:b w:val="0"/>
          <w:bCs/>
          <w:szCs w:val="22"/>
        </w:rPr>
      </w:pPr>
      <w:proofErr w:type="gramStart"/>
      <w:r>
        <w:rPr>
          <w:rFonts w:asciiTheme="minorHAnsi" w:hAnsiTheme="minorHAnsi"/>
          <w:szCs w:val="22"/>
        </w:rPr>
        <w:t>BACK END</w:t>
      </w:r>
      <w:proofErr w:type="gramEnd"/>
      <w:r w:rsidR="0068777A">
        <w:rPr>
          <w:rFonts w:asciiTheme="minorHAnsi" w:hAnsiTheme="minorHAnsi"/>
          <w:szCs w:val="22"/>
        </w:rPr>
        <w:t xml:space="preserve"> experience: </w:t>
      </w:r>
      <w:r w:rsidR="0068777A">
        <w:rPr>
          <w:rFonts w:asciiTheme="minorHAnsi" w:hAnsiTheme="minorHAnsi"/>
          <w:b w:val="0"/>
          <w:bCs/>
          <w:szCs w:val="22"/>
        </w:rPr>
        <w:t>Node.js</w:t>
      </w:r>
    </w:p>
    <w:p w14:paraId="178AF0F7" w14:textId="77777777" w:rsidR="006B14FD" w:rsidRDefault="006B14FD" w:rsidP="00B33644">
      <w:pPr>
        <w:pStyle w:val="Heading2"/>
        <w:spacing w:before="0"/>
        <w:rPr>
          <w:b w:val="0"/>
          <w:bCs/>
        </w:rPr>
      </w:pPr>
    </w:p>
    <w:p w14:paraId="4A86C574" w14:textId="0B1A17DF" w:rsidR="00354BAA" w:rsidRPr="00DE7B10" w:rsidRDefault="00354BAA" w:rsidP="00354BAA">
      <w:pPr>
        <w:pStyle w:val="Heading1"/>
        <w:spacing w:before="0"/>
        <w:rPr>
          <w:color w:val="2B2B2B" w:themeColor="accent1" w:themeTint="E6"/>
        </w:rPr>
      </w:pPr>
      <w:r w:rsidRPr="00DE7B10">
        <w:rPr>
          <w:color w:val="2B2B2B" w:themeColor="accent1" w:themeTint="E6"/>
        </w:rPr>
        <w:t>Languages</w:t>
      </w:r>
    </w:p>
    <w:p w14:paraId="1760739B" w14:textId="07B31198" w:rsidR="00354BAA" w:rsidRDefault="00354BAA" w:rsidP="00B33644">
      <w:pPr>
        <w:pStyle w:val="Heading2"/>
        <w:spacing w:before="0"/>
        <w:rPr>
          <w:b w:val="0"/>
          <w:bCs/>
        </w:rPr>
      </w:pPr>
      <w:r>
        <w:rPr>
          <w:b w:val="0"/>
          <w:bCs/>
        </w:rPr>
        <w:t>Spoken: English (Fluent), Chinese(Advanced), Japanese (beginner), Russian (beginner)</w:t>
      </w:r>
      <w:r w:rsidR="006B14FD">
        <w:rPr>
          <w:b w:val="0"/>
          <w:bCs/>
        </w:rPr>
        <w:br/>
      </w:r>
    </w:p>
    <w:p w14:paraId="6B18F7CF" w14:textId="7BB697CE" w:rsidR="00354BAA" w:rsidRPr="005B4B40" w:rsidRDefault="00354BAA" w:rsidP="00B33644">
      <w:pPr>
        <w:pStyle w:val="Heading2"/>
        <w:spacing w:before="0"/>
        <w:rPr>
          <w:b w:val="0"/>
          <w:bCs/>
          <w:color w:val="2B2B2B" w:themeColor="accent1" w:themeTint="E6"/>
          <w:szCs w:val="22"/>
        </w:rPr>
      </w:pPr>
    </w:p>
    <w:sectPr w:rsidR="00354BAA" w:rsidRPr="005B4B40" w:rsidSect="00374627">
      <w:footerReference w:type="default" r:id="rId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E9F03" w14:textId="77777777" w:rsidR="00CE3BB6" w:rsidRDefault="00CE3BB6">
      <w:pPr>
        <w:spacing w:after="0"/>
      </w:pPr>
      <w:r>
        <w:separator/>
      </w:r>
    </w:p>
  </w:endnote>
  <w:endnote w:type="continuationSeparator" w:id="0">
    <w:p w14:paraId="69656B74" w14:textId="77777777" w:rsidR="00CE3BB6" w:rsidRDefault="00CE3B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CE2DA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D950D" w14:textId="77777777" w:rsidR="00CE3BB6" w:rsidRDefault="00CE3BB6">
      <w:pPr>
        <w:spacing w:after="0"/>
      </w:pPr>
      <w:r>
        <w:separator/>
      </w:r>
    </w:p>
  </w:footnote>
  <w:footnote w:type="continuationSeparator" w:id="0">
    <w:p w14:paraId="5E8578FB" w14:textId="77777777" w:rsidR="00CE3BB6" w:rsidRDefault="00CE3B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C696429"/>
    <w:multiLevelType w:val="hybridMultilevel"/>
    <w:tmpl w:val="E0BE9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34A2200"/>
    <w:multiLevelType w:val="hybridMultilevel"/>
    <w:tmpl w:val="C6D69532"/>
    <w:lvl w:ilvl="0" w:tplc="0540A77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DC7072"/>
    <w:multiLevelType w:val="hybridMultilevel"/>
    <w:tmpl w:val="B538A322"/>
    <w:lvl w:ilvl="0" w:tplc="01961068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D5068"/>
    <w:multiLevelType w:val="hybridMultilevel"/>
    <w:tmpl w:val="E56AA466"/>
    <w:lvl w:ilvl="0" w:tplc="01961068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3"/>
  </w:num>
  <w:num w:numId="20">
    <w:abstractNumId w:val="12"/>
  </w:num>
  <w:num w:numId="21">
    <w:abstractNumId w:val="14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23"/>
    <w:rsid w:val="000063C5"/>
    <w:rsid w:val="000F1B7E"/>
    <w:rsid w:val="000F2889"/>
    <w:rsid w:val="00102131"/>
    <w:rsid w:val="001333C5"/>
    <w:rsid w:val="001336BE"/>
    <w:rsid w:val="001716F2"/>
    <w:rsid w:val="001832B4"/>
    <w:rsid w:val="00186854"/>
    <w:rsid w:val="001E07E9"/>
    <w:rsid w:val="001F0B15"/>
    <w:rsid w:val="001F2B44"/>
    <w:rsid w:val="001F7748"/>
    <w:rsid w:val="00207865"/>
    <w:rsid w:val="00225555"/>
    <w:rsid w:val="00240B09"/>
    <w:rsid w:val="00257E27"/>
    <w:rsid w:val="002B003F"/>
    <w:rsid w:val="002C356D"/>
    <w:rsid w:val="002F22C3"/>
    <w:rsid w:val="00304CD4"/>
    <w:rsid w:val="00317C79"/>
    <w:rsid w:val="00326A6B"/>
    <w:rsid w:val="00341AD6"/>
    <w:rsid w:val="00354BAA"/>
    <w:rsid w:val="00374627"/>
    <w:rsid w:val="003920E5"/>
    <w:rsid w:val="00394A6D"/>
    <w:rsid w:val="003D0924"/>
    <w:rsid w:val="003D102F"/>
    <w:rsid w:val="003D55F8"/>
    <w:rsid w:val="003E41A3"/>
    <w:rsid w:val="003F19B9"/>
    <w:rsid w:val="004050EE"/>
    <w:rsid w:val="004476A1"/>
    <w:rsid w:val="004D1DCE"/>
    <w:rsid w:val="004F0B37"/>
    <w:rsid w:val="005114E7"/>
    <w:rsid w:val="0051775F"/>
    <w:rsid w:val="005432D1"/>
    <w:rsid w:val="00545374"/>
    <w:rsid w:val="005B4B40"/>
    <w:rsid w:val="005C14BC"/>
    <w:rsid w:val="005D63BD"/>
    <w:rsid w:val="005E5E55"/>
    <w:rsid w:val="005F1460"/>
    <w:rsid w:val="00616068"/>
    <w:rsid w:val="00665C0A"/>
    <w:rsid w:val="0067736F"/>
    <w:rsid w:val="0068777A"/>
    <w:rsid w:val="00696CED"/>
    <w:rsid w:val="006B14FD"/>
    <w:rsid w:val="006E401C"/>
    <w:rsid w:val="006E4BB6"/>
    <w:rsid w:val="00702FBF"/>
    <w:rsid w:val="00723C0C"/>
    <w:rsid w:val="0074210A"/>
    <w:rsid w:val="00757252"/>
    <w:rsid w:val="0077621B"/>
    <w:rsid w:val="007963CE"/>
    <w:rsid w:val="007D00B3"/>
    <w:rsid w:val="00806CFB"/>
    <w:rsid w:val="00812FDA"/>
    <w:rsid w:val="008916B6"/>
    <w:rsid w:val="008C4BC5"/>
    <w:rsid w:val="008E10EB"/>
    <w:rsid w:val="00905051"/>
    <w:rsid w:val="00946EF7"/>
    <w:rsid w:val="009763C8"/>
    <w:rsid w:val="00977148"/>
    <w:rsid w:val="009F5E84"/>
    <w:rsid w:val="00A5168B"/>
    <w:rsid w:val="00A56D25"/>
    <w:rsid w:val="00A62F22"/>
    <w:rsid w:val="00A72382"/>
    <w:rsid w:val="00A8131A"/>
    <w:rsid w:val="00AD241B"/>
    <w:rsid w:val="00AD69D5"/>
    <w:rsid w:val="00B12B15"/>
    <w:rsid w:val="00B31769"/>
    <w:rsid w:val="00B33644"/>
    <w:rsid w:val="00B769EE"/>
    <w:rsid w:val="00C22946"/>
    <w:rsid w:val="00C26721"/>
    <w:rsid w:val="00C30492"/>
    <w:rsid w:val="00C57E43"/>
    <w:rsid w:val="00C72B59"/>
    <w:rsid w:val="00C94ED6"/>
    <w:rsid w:val="00C96E83"/>
    <w:rsid w:val="00CA073F"/>
    <w:rsid w:val="00CC75DB"/>
    <w:rsid w:val="00CE3BB6"/>
    <w:rsid w:val="00D01ED2"/>
    <w:rsid w:val="00D33143"/>
    <w:rsid w:val="00D33A72"/>
    <w:rsid w:val="00D55838"/>
    <w:rsid w:val="00D56207"/>
    <w:rsid w:val="00D60485"/>
    <w:rsid w:val="00D765AF"/>
    <w:rsid w:val="00D869F3"/>
    <w:rsid w:val="00DA6D4E"/>
    <w:rsid w:val="00DD3B68"/>
    <w:rsid w:val="00DD4208"/>
    <w:rsid w:val="00DE7B10"/>
    <w:rsid w:val="00DF0B9D"/>
    <w:rsid w:val="00DF5445"/>
    <w:rsid w:val="00DF7023"/>
    <w:rsid w:val="00E34695"/>
    <w:rsid w:val="00E8547D"/>
    <w:rsid w:val="00E86E13"/>
    <w:rsid w:val="00EA2B92"/>
    <w:rsid w:val="00EB33F2"/>
    <w:rsid w:val="00ED16DE"/>
    <w:rsid w:val="00EE773E"/>
    <w:rsid w:val="00F7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31B0D"/>
  <w15:chartTrackingRefBased/>
  <w15:docId w15:val="{D80981E5-C835-459F-B858-17D21CAB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bOuNdL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william-h-ch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u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5494095CD449DBA622249A76F5C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F8271-F3BB-4D7A-B832-CC3C34355603}"/>
      </w:docPartPr>
      <w:docPartBody>
        <w:p w:rsidR="002C3991" w:rsidRDefault="008F5F9C">
          <w:pPr>
            <w:pStyle w:val="585494095CD449DBA622249A76F5C17A"/>
          </w:pPr>
          <w:r>
            <w:t>Your Name</w:t>
          </w:r>
        </w:p>
      </w:docPartBody>
    </w:docPart>
    <w:docPart>
      <w:docPartPr>
        <w:name w:val="41C9A2EADE214EC8B653771CD4914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633CF-AE23-4A08-9911-9A3837374B52}"/>
      </w:docPartPr>
      <w:docPartBody>
        <w:p w:rsidR="002C3991" w:rsidRDefault="00B05BFC" w:rsidP="00B05BFC">
          <w:pPr>
            <w:pStyle w:val="41C9A2EADE214EC8B653771CD49145A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FC"/>
    <w:rsid w:val="002C3991"/>
    <w:rsid w:val="004359A8"/>
    <w:rsid w:val="004813BC"/>
    <w:rsid w:val="0054641B"/>
    <w:rsid w:val="006B153D"/>
    <w:rsid w:val="008F5F9C"/>
    <w:rsid w:val="00B05BFC"/>
    <w:rsid w:val="00C73EB9"/>
    <w:rsid w:val="00CC6049"/>
    <w:rsid w:val="00D76A85"/>
    <w:rsid w:val="00E448A4"/>
    <w:rsid w:val="00EC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5494095CD449DBA622249A76F5C17A">
    <w:name w:val="585494095CD449DBA622249A76F5C17A"/>
  </w:style>
  <w:style w:type="paragraph" w:customStyle="1" w:styleId="F32067C3FFC242699BC61287CCCA4B16">
    <w:name w:val="F32067C3FFC242699BC61287CCCA4B16"/>
  </w:style>
  <w:style w:type="paragraph" w:customStyle="1" w:styleId="41C9A2EADE214EC8B653771CD49145A6">
    <w:name w:val="41C9A2EADE214EC8B653771CD49145A6"/>
    <w:rsid w:val="00B05BFC"/>
  </w:style>
  <w:style w:type="paragraph" w:customStyle="1" w:styleId="1E32986C7098429AA42FC4ACF2EE95E4">
    <w:name w:val="1E32986C7098429AA42FC4ACF2EE95E4"/>
    <w:rsid w:val="00CC6049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89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Xiu</dc:creator>
  <cp:keywords/>
  <dc:description>William Cho</dc:description>
  <cp:lastModifiedBy>jueviole</cp:lastModifiedBy>
  <cp:revision>12</cp:revision>
  <cp:lastPrinted>2022-01-15T05:40:00Z</cp:lastPrinted>
  <dcterms:created xsi:type="dcterms:W3CDTF">2022-01-15T05:40:00Z</dcterms:created>
  <dcterms:modified xsi:type="dcterms:W3CDTF">2022-02-14T05:45:00Z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